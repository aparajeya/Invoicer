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XSpec="right" w:tblpY="217"/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2729"/>
      </w:tblGrid>
      <w:tr w:rsidR="00DF456D" w:rsidRPr="002E7692" w14:paraId="5ACB1C33" w14:textId="77777777" w:rsidTr="008F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gridSpan w:val="2"/>
            <w:shd w:val="clear" w:color="auto" w:fill="04CD17"/>
            <w:vAlign w:val="center"/>
          </w:tcPr>
          <w:p w14:paraId="453D469F" w14:textId="77777777" w:rsidR="00DF456D" w:rsidRDefault="00DF456D" w:rsidP="00DF456D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  <w:color w:val="1C202D"/>
              </w:rPr>
              <w:t xml:space="preserve">Invoice </w:t>
            </w:r>
            <w:r w:rsidRPr="00DF456D">
              <w:rPr>
                <w:rFonts w:ascii="Adobe Gothic Std B" w:eastAsia="Adobe Gothic Std B" w:hAnsi="Adobe Gothic Std B"/>
                <w:color w:val="1C202D"/>
              </w:rPr>
              <w:t>Details</w:t>
            </w:r>
          </w:p>
        </w:tc>
      </w:tr>
      <w:tr w:rsidR="008F5494" w:rsidRPr="002E7692" w14:paraId="2DE75240" w14:textId="77777777" w:rsidTr="008F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2A22270" w14:textId="3ABD53B6" w:rsidR="008F5494" w:rsidRPr="00DF456D" w:rsidRDefault="008F5494" w:rsidP="00DF456D">
            <w:pPr>
              <w:rPr>
                <w:color w:val="1C202D"/>
                <w:sz w:val="22"/>
                <w:szCs w:val="22"/>
              </w:rPr>
            </w:pPr>
            <w:r>
              <w:rPr>
                <w:color w:val="1C202D"/>
                <w:sz w:val="22"/>
                <w:szCs w:val="22"/>
              </w:rPr>
              <w:t>Name</w:t>
            </w:r>
          </w:p>
        </w:tc>
        <w:tc>
          <w:tcPr>
            <w:tcW w:w="2729" w:type="dxa"/>
            <w:vAlign w:val="center"/>
          </w:tcPr>
          <w:p w14:paraId="11100047" w14:textId="1FF31320" w:rsidR="008F5494" w:rsidRPr="00DF456D" w:rsidRDefault="008F5494" w:rsidP="00DF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color w:val="1C202D"/>
              </w:rPr>
            </w:pPr>
            <w:r>
              <w:rPr>
                <w:rFonts w:ascii="Adobe Gothic Std B" w:eastAsia="Adobe Gothic Std B" w:hAnsi="Adobe Gothic Std B"/>
                <w:color w:val="1C202D"/>
              </w:rPr>
              <w:t>{{name}}</w:t>
            </w:r>
          </w:p>
        </w:tc>
      </w:tr>
      <w:tr w:rsidR="008F5494" w:rsidRPr="002E7692" w14:paraId="7EE752E9" w14:textId="77777777" w:rsidTr="008F5494">
        <w:trPr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3F43554" w14:textId="637B20A5" w:rsidR="008F5494" w:rsidRPr="00DF456D" w:rsidRDefault="008F5494" w:rsidP="00DF456D">
            <w:pPr>
              <w:rPr>
                <w:color w:val="1C202D"/>
                <w:sz w:val="22"/>
                <w:szCs w:val="22"/>
              </w:rPr>
            </w:pPr>
            <w:r>
              <w:rPr>
                <w:color w:val="1C202D"/>
                <w:sz w:val="22"/>
                <w:szCs w:val="22"/>
              </w:rPr>
              <w:t>Mobile</w:t>
            </w:r>
          </w:p>
        </w:tc>
        <w:tc>
          <w:tcPr>
            <w:tcW w:w="2729" w:type="dxa"/>
            <w:vAlign w:val="center"/>
          </w:tcPr>
          <w:p w14:paraId="5AAECC7A" w14:textId="7E4817B2" w:rsidR="008F5494" w:rsidRPr="00DF456D" w:rsidRDefault="008F5494" w:rsidP="00DF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color w:val="1C202D"/>
              </w:rPr>
            </w:pPr>
            <w:r>
              <w:rPr>
                <w:rFonts w:ascii="Adobe Gothic Std B" w:eastAsia="Adobe Gothic Std B" w:hAnsi="Adobe Gothic Std B"/>
                <w:color w:val="1C202D"/>
              </w:rPr>
              <w:t>{{phone}}</w:t>
            </w:r>
          </w:p>
        </w:tc>
      </w:tr>
      <w:tr w:rsidR="00DF456D" w:rsidRPr="002E7692" w14:paraId="5C05973B" w14:textId="77777777" w:rsidTr="008F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3D05B395" w14:textId="77777777" w:rsidR="00DF456D" w:rsidRPr="00DF456D" w:rsidRDefault="00DF456D" w:rsidP="00DF456D">
            <w:pPr>
              <w:rPr>
                <w:color w:val="1C202D"/>
                <w:sz w:val="22"/>
                <w:szCs w:val="22"/>
              </w:rPr>
            </w:pPr>
            <w:r w:rsidRPr="00DF456D">
              <w:rPr>
                <w:color w:val="1C202D"/>
                <w:sz w:val="22"/>
                <w:szCs w:val="22"/>
              </w:rPr>
              <w:t>Date</w:t>
            </w:r>
          </w:p>
        </w:tc>
        <w:tc>
          <w:tcPr>
            <w:tcW w:w="2729" w:type="dxa"/>
            <w:vAlign w:val="center"/>
          </w:tcPr>
          <w:p w14:paraId="1EC739EA" w14:textId="77777777" w:rsidR="00DF456D" w:rsidRPr="00DF456D" w:rsidRDefault="00DF456D" w:rsidP="00DF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C202D"/>
                <w:sz w:val="22"/>
                <w:szCs w:val="22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{{datee}}</w:t>
            </w:r>
          </w:p>
        </w:tc>
      </w:tr>
      <w:tr w:rsidR="00DF456D" w:rsidRPr="002E7692" w14:paraId="499B5E6C" w14:textId="77777777" w:rsidTr="008F5494">
        <w:trPr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D878860" w14:textId="77777777" w:rsidR="00DF456D" w:rsidRPr="00DF456D" w:rsidRDefault="00DF456D" w:rsidP="00DF456D">
            <w:pPr>
              <w:rPr>
                <w:color w:val="1C202D"/>
                <w:sz w:val="22"/>
                <w:szCs w:val="22"/>
              </w:rPr>
            </w:pPr>
            <w:r w:rsidRPr="00DF456D">
              <w:rPr>
                <w:color w:val="1C202D"/>
                <w:sz w:val="22"/>
                <w:szCs w:val="22"/>
              </w:rPr>
              <w:t>Invoice number</w:t>
            </w:r>
          </w:p>
        </w:tc>
        <w:tc>
          <w:tcPr>
            <w:tcW w:w="2729" w:type="dxa"/>
            <w:vAlign w:val="center"/>
          </w:tcPr>
          <w:p w14:paraId="3387B1D4" w14:textId="77777777" w:rsidR="00DF456D" w:rsidRPr="00DF456D" w:rsidRDefault="00DF456D" w:rsidP="00DF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{{invnum}}</w:t>
            </w:r>
          </w:p>
          <w:p w14:paraId="77BDDB84" w14:textId="77777777" w:rsidR="00DF456D" w:rsidRPr="00DF456D" w:rsidRDefault="00DF456D" w:rsidP="00DF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C202D"/>
                <w:sz w:val="22"/>
                <w:szCs w:val="22"/>
              </w:rPr>
            </w:pPr>
          </w:p>
        </w:tc>
      </w:tr>
      <w:tr w:rsidR="00DF456D" w:rsidRPr="002E7692" w14:paraId="182F930D" w14:textId="77777777" w:rsidTr="008F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8823EA8" w14:textId="7DC8C2C9" w:rsidR="00DF456D" w:rsidRPr="00DF456D" w:rsidRDefault="00DF456D" w:rsidP="00DF456D">
            <w:pPr>
              <w:rPr>
                <w:color w:val="1C202D"/>
                <w:sz w:val="22"/>
                <w:szCs w:val="22"/>
              </w:rPr>
            </w:pPr>
            <w:r>
              <w:rPr>
                <w:color w:val="1C202D"/>
                <w:sz w:val="22"/>
                <w:szCs w:val="22"/>
              </w:rPr>
              <w:t>GST No.</w:t>
            </w:r>
          </w:p>
        </w:tc>
        <w:tc>
          <w:tcPr>
            <w:tcW w:w="2729" w:type="dxa"/>
            <w:vAlign w:val="center"/>
          </w:tcPr>
          <w:p w14:paraId="67AAA2AC" w14:textId="269F297C" w:rsidR="00DF456D" w:rsidRPr="00DF456D" w:rsidRDefault="00DF456D" w:rsidP="00DF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color w:val="1C202D"/>
              </w:rPr>
            </w:pPr>
            <w:r>
              <w:rPr>
                <w:rFonts w:ascii="Adobe Gothic Std B" w:eastAsia="Adobe Gothic Std B" w:hAnsi="Adobe Gothic Std B"/>
                <w:color w:val="1C202D"/>
              </w:rPr>
              <w:t>8WA458TG</w:t>
            </w:r>
          </w:p>
        </w:tc>
      </w:tr>
    </w:tbl>
    <w:p w14:paraId="0EE81BC5" w14:textId="2F001E75" w:rsidR="001A4A7E" w:rsidRDefault="00DF456D">
      <w:r>
        <w:rPr>
          <w:noProof/>
          <w:color w:val="04CD17"/>
        </w:rPr>
        <w:drawing>
          <wp:inline distT="0" distB="0" distL="0" distR="0" wp14:anchorId="329D346A" wp14:editId="653DEA28">
            <wp:extent cx="6111997" cy="1501140"/>
            <wp:effectExtent l="0" t="0" r="0" b="0"/>
            <wp:docPr id="1261880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0521" name="Picture 12618805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022" cy="15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FFAB" w14:textId="77777777" w:rsidR="00DF456D" w:rsidRDefault="00DF456D"/>
    <w:p w14:paraId="2AC6EBA7" w14:textId="77777777" w:rsidR="00DF456D" w:rsidRDefault="00DF456D"/>
    <w:tbl>
      <w:tblPr>
        <w:tblStyle w:val="PlainTable1"/>
        <w:tblW w:w="5000" w:type="pct"/>
        <w:tblLook w:val="0420" w:firstRow="1" w:lastRow="0" w:firstColumn="0" w:lastColumn="0" w:noHBand="0" w:noVBand="1"/>
        <w:tblDescription w:val="Layout table"/>
      </w:tblPr>
      <w:tblGrid>
        <w:gridCol w:w="1198"/>
        <w:gridCol w:w="1774"/>
        <w:gridCol w:w="7418"/>
        <w:gridCol w:w="2145"/>
        <w:gridCol w:w="2133"/>
      </w:tblGrid>
      <w:tr w:rsidR="00F81720" w:rsidRPr="009F7614" w14:paraId="21C6596D" w14:textId="77777777" w:rsidTr="00DF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198" w:type="dxa"/>
            <w:shd w:val="clear" w:color="auto" w:fill="04CD17"/>
          </w:tcPr>
          <w:p w14:paraId="61F53E1F" w14:textId="28EF621D" w:rsidR="004A613A" w:rsidRDefault="004A613A" w:rsidP="001D1A99">
            <w:pPr>
              <w:pStyle w:val="Heading1"/>
              <w:rPr>
                <w:rFonts w:ascii="Adobe Gothic Std B" w:eastAsia="Adobe Gothic Std B" w:hAnsi="Adobe Gothic Std B"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>Sr No.</w:t>
            </w: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845827575"/>
            <w:placeholder>
              <w:docPart w:val="AE25CEC342184BE3B5DB2B873C5F7453"/>
            </w:placeholder>
            <w:temporary/>
            <w:showingPlcHdr/>
            <w15:appearance w15:val="hidden"/>
          </w:sdtPr>
          <w:sdtContent>
            <w:tc>
              <w:tcPr>
                <w:tcW w:w="1774" w:type="dxa"/>
                <w:shd w:val="clear" w:color="auto" w:fill="04CD17"/>
              </w:tcPr>
              <w:p w14:paraId="67E745A3" w14:textId="18DFEF8A" w:rsidR="004A613A" w:rsidRPr="009F7614" w:rsidRDefault="004A613A" w:rsidP="001D1A99">
                <w:pPr>
                  <w:pStyle w:val="Heading1"/>
                  <w:rPr>
                    <w:rFonts w:ascii="Adobe Gothic Std B" w:eastAsia="Adobe Gothic Std B" w:hAnsi="Adobe Gothic Std B"/>
                    <w:b w:val="0"/>
                    <w:bCs/>
                    <w:sz w:val="22"/>
                    <w:szCs w:val="22"/>
                  </w:rPr>
                </w:pPr>
                <w:r w:rsidRPr="009F7614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527406679"/>
            <w:placeholder>
              <w:docPart w:val="5D28BA491C3644BEB777CA0B563AC8FE"/>
            </w:placeholder>
            <w:temporary/>
            <w:showingPlcHdr/>
            <w15:appearance w15:val="hidden"/>
          </w:sdtPr>
          <w:sdtContent>
            <w:tc>
              <w:tcPr>
                <w:tcW w:w="7418" w:type="dxa"/>
                <w:shd w:val="clear" w:color="auto" w:fill="04CD17"/>
              </w:tcPr>
              <w:p w14:paraId="2E6771C1" w14:textId="77777777" w:rsidR="004A613A" w:rsidRPr="009F7614" w:rsidRDefault="004A613A" w:rsidP="001D1A99">
                <w:pPr>
                  <w:pStyle w:val="Heading1"/>
                  <w:rPr>
                    <w:rFonts w:ascii="Adobe Gothic Std B" w:eastAsia="Adobe Gothic Std B" w:hAnsi="Adobe Gothic Std B"/>
                    <w:b w:val="0"/>
                    <w:bCs/>
                    <w:sz w:val="22"/>
                    <w:szCs w:val="22"/>
                  </w:rPr>
                </w:pPr>
                <w:r w:rsidRPr="009F7614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Description</w:t>
                </w:r>
              </w:p>
            </w:tc>
          </w:sdtContent>
        </w:sdt>
        <w:tc>
          <w:tcPr>
            <w:tcW w:w="2145" w:type="dxa"/>
            <w:shd w:val="clear" w:color="auto" w:fill="04CD17"/>
          </w:tcPr>
          <w:p w14:paraId="5183D666" w14:textId="653AC890" w:rsidR="004A613A" w:rsidRPr="009F7614" w:rsidRDefault="00000000" w:rsidP="001D1A99">
            <w:pPr>
              <w:pStyle w:val="Heading1"/>
              <w:rPr>
                <w:rFonts w:ascii="Adobe Gothic Std B" w:eastAsia="Adobe Gothic Std B" w:hAnsi="Adobe Gothic Std B"/>
                <w:b w:val="0"/>
                <w:bCs/>
                <w:sz w:val="22"/>
                <w:szCs w:val="22"/>
              </w:rPr>
            </w:pPr>
            <w:sdt>
              <w:sdtPr>
                <w:rPr>
                  <w:rFonts w:ascii="Adobe Gothic Std B" w:eastAsia="Adobe Gothic Std B" w:hAnsi="Adobe Gothic Std B"/>
                  <w:sz w:val="22"/>
                  <w:szCs w:val="22"/>
                </w:rPr>
                <w:id w:val="-1778630587"/>
                <w:placeholder>
                  <w:docPart w:val="FFAC24D992BD48669838B949FC412FC3"/>
                </w:placeholder>
                <w:temporary/>
                <w:showingPlcHdr/>
                <w15:appearance w15:val="hidden"/>
              </w:sdtPr>
              <w:sdtContent>
                <w:r w:rsidR="004A613A" w:rsidRPr="009F7614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2133" w:type="dxa"/>
            <w:shd w:val="clear" w:color="auto" w:fill="04CD17"/>
          </w:tcPr>
          <w:p w14:paraId="49C4E65D" w14:textId="054F0F2F" w:rsidR="004A613A" w:rsidRPr="009F7614" w:rsidRDefault="004A613A" w:rsidP="001D1A99">
            <w:pPr>
              <w:pStyle w:val="Heading1"/>
              <w:rPr>
                <w:rFonts w:ascii="Adobe Gothic Std B" w:eastAsia="Adobe Gothic Std B" w:hAnsi="Adobe Gothic Std B"/>
                <w:b w:val="0"/>
                <w:bCs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>Total</w:t>
            </w:r>
          </w:p>
        </w:tc>
      </w:tr>
      <w:tr w:rsidR="00F81720" w:rsidRPr="001A4A7E" w14:paraId="42AAD9F6" w14:textId="77777777" w:rsidTr="003E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198" w:type="dxa"/>
          </w:tcPr>
          <w:p w14:paraId="48848F79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516163B1" w14:textId="185D25EC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{{%tr for item in invoice_list %}}</w:t>
            </w:r>
          </w:p>
        </w:tc>
        <w:tc>
          <w:tcPr>
            <w:tcW w:w="7418" w:type="dxa"/>
          </w:tcPr>
          <w:p w14:paraId="203A66E1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45" w:type="dxa"/>
          </w:tcPr>
          <w:p w14:paraId="7B897697" w14:textId="77777777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33" w:type="dxa"/>
          </w:tcPr>
          <w:p w14:paraId="6397692D" w14:textId="77777777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</w:p>
        </w:tc>
      </w:tr>
      <w:tr w:rsidR="00F81720" w:rsidRPr="001A4A7E" w14:paraId="33214810" w14:textId="77777777" w:rsidTr="003E742E">
        <w:trPr>
          <w:trHeight w:val="288"/>
        </w:trPr>
        <w:tc>
          <w:tcPr>
            <w:tcW w:w="1198" w:type="dxa"/>
          </w:tcPr>
          <w:p w14:paraId="0CF9DDEC" w14:textId="536C5892" w:rsidR="004A613A" w:rsidRPr="00DF456D" w:rsidRDefault="00F81720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{{item[4]}}</w:t>
            </w:r>
          </w:p>
        </w:tc>
        <w:tc>
          <w:tcPr>
            <w:tcW w:w="1774" w:type="dxa"/>
          </w:tcPr>
          <w:p w14:paraId="7EABD2FC" w14:textId="2080EC6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{{item[0]}}</w:t>
            </w:r>
          </w:p>
        </w:tc>
        <w:tc>
          <w:tcPr>
            <w:tcW w:w="7418" w:type="dxa"/>
          </w:tcPr>
          <w:p w14:paraId="20C9F77F" w14:textId="6EC9C88A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{{item[1]}}</w:t>
            </w:r>
          </w:p>
        </w:tc>
        <w:tc>
          <w:tcPr>
            <w:tcW w:w="2145" w:type="dxa"/>
          </w:tcPr>
          <w:p w14:paraId="7F2896FA" w14:textId="2DD410C3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{{item[2]}}</w:t>
            </w:r>
          </w:p>
        </w:tc>
        <w:tc>
          <w:tcPr>
            <w:tcW w:w="2133" w:type="dxa"/>
          </w:tcPr>
          <w:p w14:paraId="5334FED6" w14:textId="7C39DF7A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{{item[3]}}</w:t>
            </w:r>
          </w:p>
        </w:tc>
      </w:tr>
      <w:tr w:rsidR="00F81720" w:rsidRPr="001A4A7E" w14:paraId="2CB7E165" w14:textId="77777777" w:rsidTr="003E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198" w:type="dxa"/>
          </w:tcPr>
          <w:p w14:paraId="2BDB3F19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378BA359" w14:textId="68C36A8B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{{%tr endfor %}}</w:t>
            </w:r>
          </w:p>
        </w:tc>
        <w:tc>
          <w:tcPr>
            <w:tcW w:w="7418" w:type="dxa"/>
          </w:tcPr>
          <w:p w14:paraId="0306654D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45" w:type="dxa"/>
          </w:tcPr>
          <w:p w14:paraId="2768F7E4" w14:textId="77777777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33" w:type="dxa"/>
          </w:tcPr>
          <w:p w14:paraId="00FAB329" w14:textId="77777777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</w:p>
        </w:tc>
      </w:tr>
      <w:tr w:rsidR="00F81720" w:rsidRPr="001A4A7E" w14:paraId="2952F892" w14:textId="77777777" w:rsidTr="003E742E">
        <w:trPr>
          <w:trHeight w:val="288"/>
        </w:trPr>
        <w:tc>
          <w:tcPr>
            <w:tcW w:w="1198" w:type="dxa"/>
          </w:tcPr>
          <w:p w14:paraId="31F67ADC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291B12AF" w14:textId="15106B71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7418" w:type="dxa"/>
          </w:tcPr>
          <w:p w14:paraId="0EA89540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sdt>
          <w:sdtPr>
            <w:rPr>
              <w:rFonts w:ascii="Adobe Gothic Std B" w:eastAsia="Adobe Gothic Std B" w:hAnsi="Adobe Gothic Std B"/>
              <w:color w:val="1C202D"/>
            </w:rPr>
            <w:id w:val="794338292"/>
            <w:placeholder>
              <w:docPart w:val="6C183DC719AE4FD8AC15904C57F95FE9"/>
            </w:placeholder>
            <w:temporary/>
            <w:showingPlcHdr/>
            <w15:appearance w15:val="hidden"/>
          </w:sdtPr>
          <w:sdtContent>
            <w:tc>
              <w:tcPr>
                <w:tcW w:w="2145" w:type="dxa"/>
              </w:tcPr>
              <w:p w14:paraId="74726B46" w14:textId="77777777" w:rsidR="004A613A" w:rsidRPr="00DF456D" w:rsidRDefault="004A613A" w:rsidP="002C31B5">
                <w:pPr>
                  <w:pStyle w:val="Heading1"/>
                  <w:rPr>
                    <w:rFonts w:ascii="Adobe Gothic Std B" w:eastAsia="Adobe Gothic Std B" w:hAnsi="Adobe Gothic Std B"/>
                    <w:color w:val="1C202D"/>
                  </w:rPr>
                </w:pPr>
                <w:r w:rsidRPr="00DF456D">
                  <w:rPr>
                    <w:rFonts w:ascii="Adobe Gothic Std B" w:eastAsia="Adobe Gothic Std B" w:hAnsi="Adobe Gothic Std B"/>
                    <w:b/>
                    <w:bCs w:val="0"/>
                    <w:color w:val="1C202D"/>
                  </w:rPr>
                  <w:t>Subtotal</w:t>
                </w:r>
              </w:p>
            </w:tc>
          </w:sdtContent>
        </w:sdt>
        <w:tc>
          <w:tcPr>
            <w:tcW w:w="2133" w:type="dxa"/>
          </w:tcPr>
          <w:p w14:paraId="648A5104" w14:textId="0614B4E7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 subtotal }}</w:t>
            </w:r>
          </w:p>
        </w:tc>
      </w:tr>
      <w:tr w:rsidR="00F81720" w:rsidRPr="001A4A7E" w14:paraId="2F4E6FA8" w14:textId="77777777" w:rsidTr="003E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198" w:type="dxa"/>
          </w:tcPr>
          <w:p w14:paraId="7E3F1A99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585AB34C" w14:textId="57D41539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7418" w:type="dxa"/>
          </w:tcPr>
          <w:p w14:paraId="2A9D40A1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45" w:type="dxa"/>
          </w:tcPr>
          <w:p w14:paraId="6DC5280B" w14:textId="7BE189CE" w:rsidR="004A613A" w:rsidRPr="00DF456D" w:rsidRDefault="004A613A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b/>
                <w:bCs w:val="0"/>
                <w:color w:val="1C202D"/>
              </w:rPr>
              <w:t>Discount {{amt}}</w:t>
            </w:r>
          </w:p>
        </w:tc>
        <w:tc>
          <w:tcPr>
            <w:tcW w:w="2133" w:type="dxa"/>
          </w:tcPr>
          <w:p w14:paraId="3F9E19BE" w14:textId="0E997198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 afterdis}}</w:t>
            </w:r>
          </w:p>
        </w:tc>
      </w:tr>
      <w:tr w:rsidR="00F81720" w:rsidRPr="001A4A7E" w14:paraId="0979C605" w14:textId="77777777" w:rsidTr="003E742E">
        <w:trPr>
          <w:trHeight w:val="288"/>
        </w:trPr>
        <w:tc>
          <w:tcPr>
            <w:tcW w:w="1198" w:type="dxa"/>
          </w:tcPr>
          <w:p w14:paraId="5955FA92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6F16C504" w14:textId="44629A1E" w:rsidR="004A613A" w:rsidRPr="00DF456D" w:rsidRDefault="003E742E">
            <w:pPr>
              <w:rPr>
                <w:rFonts w:ascii="Adobe Gothic Std B" w:eastAsia="Adobe Gothic Std B" w:hAnsi="Adobe Gothic Std B"/>
                <w:b/>
                <w:bCs/>
                <w:color w:val="1C202D"/>
                <w:sz w:val="18"/>
                <w:szCs w:val="18"/>
              </w:rPr>
            </w:pPr>
            <w:r w:rsidRPr="00DF456D">
              <w:rPr>
                <w:rFonts w:ascii="Adobe Gothic Std B" w:eastAsia="Adobe Gothic Std B" w:hAnsi="Adobe Gothic Std B"/>
                <w:b/>
                <w:bCs/>
                <w:color w:val="1C202D"/>
                <w:sz w:val="18"/>
                <w:szCs w:val="18"/>
              </w:rPr>
              <w:t>Amount in words</w:t>
            </w:r>
          </w:p>
        </w:tc>
        <w:tc>
          <w:tcPr>
            <w:tcW w:w="7418" w:type="dxa"/>
          </w:tcPr>
          <w:p w14:paraId="57910B56" w14:textId="07D13CCD" w:rsidR="004A613A" w:rsidRPr="00DF456D" w:rsidRDefault="007703A0">
            <w:pPr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{{Numword}}</w:t>
            </w:r>
          </w:p>
        </w:tc>
        <w:tc>
          <w:tcPr>
            <w:tcW w:w="2145" w:type="dxa"/>
          </w:tcPr>
          <w:p w14:paraId="726CB6D5" w14:textId="698F42BE" w:rsidR="004A613A" w:rsidRPr="00DF456D" w:rsidRDefault="004A613A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b/>
                <w:bCs w:val="0"/>
                <w:color w:val="1C202D"/>
              </w:rPr>
              <w:t>Price</w:t>
            </w:r>
          </w:p>
        </w:tc>
        <w:tc>
          <w:tcPr>
            <w:tcW w:w="2133" w:type="dxa"/>
          </w:tcPr>
          <w:p w14:paraId="4FAF0C5A" w14:textId="16D37BE4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 price }}</w:t>
            </w:r>
          </w:p>
        </w:tc>
      </w:tr>
      <w:tr w:rsidR="00F81720" w:rsidRPr="001A4A7E" w14:paraId="2C1CCD83" w14:textId="77777777" w:rsidTr="003E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198" w:type="dxa"/>
          </w:tcPr>
          <w:p w14:paraId="46A015B0" w14:textId="7777777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1774" w:type="dxa"/>
          </w:tcPr>
          <w:p w14:paraId="1FAE61D2" w14:textId="527AA887" w:rsidR="004A613A" w:rsidRPr="00DF456D" w:rsidRDefault="004A613A">
            <w:pPr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7418" w:type="dxa"/>
          </w:tcPr>
          <w:p w14:paraId="7FEB6B02" w14:textId="77777777" w:rsidR="004A613A" w:rsidRPr="00DF456D" w:rsidRDefault="004A613A" w:rsidP="00DF456D">
            <w:pPr>
              <w:jc w:val="center"/>
              <w:rPr>
                <w:rFonts w:ascii="Adobe Gothic Std B" w:eastAsia="Adobe Gothic Std B" w:hAnsi="Adobe Gothic Std B"/>
                <w:color w:val="1C202D"/>
              </w:rPr>
            </w:pPr>
          </w:p>
        </w:tc>
        <w:tc>
          <w:tcPr>
            <w:tcW w:w="2145" w:type="dxa"/>
          </w:tcPr>
          <w:p w14:paraId="05753500" w14:textId="7F31DE7C" w:rsidR="004A613A" w:rsidRPr="00DF456D" w:rsidRDefault="004A613A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b/>
                <w:bCs w:val="0"/>
                <w:color w:val="1C202D"/>
              </w:rPr>
              <w:t>Total</w:t>
            </w:r>
          </w:p>
        </w:tc>
        <w:tc>
          <w:tcPr>
            <w:tcW w:w="2133" w:type="dxa"/>
          </w:tcPr>
          <w:p w14:paraId="7C7EEB7B" w14:textId="65473AE0" w:rsidR="004A613A" w:rsidRPr="00DF456D" w:rsidRDefault="004A613A">
            <w:pPr>
              <w:pStyle w:val="Right-alignedtext"/>
              <w:rPr>
                <w:rFonts w:ascii="Adobe Gothic Std B" w:eastAsia="Adobe Gothic Std B" w:hAnsi="Adobe Gothic Std B"/>
                <w:color w:val="1C202D"/>
              </w:rPr>
            </w:pPr>
            <w:r w:rsidRPr="00DF456D">
              <w:rPr>
                <w:rFonts w:ascii="Adobe Gothic Std B" w:eastAsia="Adobe Gothic Std B" w:hAnsi="Adobe Gothic Std B"/>
                <w:color w:val="1C202D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110AA">
      <w:footerReference w:type="default" r:id="rId8"/>
      <w:pgSz w:w="16838" w:h="23811" w:code="8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CBDE" w14:textId="77777777" w:rsidR="009110AA" w:rsidRDefault="009110AA" w:rsidP="00DA124E">
      <w:r>
        <w:separator/>
      </w:r>
    </w:p>
  </w:endnote>
  <w:endnote w:type="continuationSeparator" w:id="0">
    <w:p w14:paraId="2B0E3A8E" w14:textId="77777777" w:rsidR="009110AA" w:rsidRDefault="009110A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EDB0" w14:textId="77777777" w:rsidR="009110AA" w:rsidRDefault="009110AA" w:rsidP="00DA124E">
      <w:r>
        <w:separator/>
      </w:r>
    </w:p>
  </w:footnote>
  <w:footnote w:type="continuationSeparator" w:id="0">
    <w:p w14:paraId="578732EF" w14:textId="77777777" w:rsidR="009110AA" w:rsidRDefault="009110A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52682"/>
    <w:rsid w:val="00084A50"/>
    <w:rsid w:val="00086F6A"/>
    <w:rsid w:val="000F3D19"/>
    <w:rsid w:val="00141CC5"/>
    <w:rsid w:val="00161833"/>
    <w:rsid w:val="001A4A7E"/>
    <w:rsid w:val="001D1A99"/>
    <w:rsid w:val="00253682"/>
    <w:rsid w:val="002836F5"/>
    <w:rsid w:val="002C31B5"/>
    <w:rsid w:val="002E717E"/>
    <w:rsid w:val="002E7692"/>
    <w:rsid w:val="002F145D"/>
    <w:rsid w:val="002F405A"/>
    <w:rsid w:val="002F4591"/>
    <w:rsid w:val="00335034"/>
    <w:rsid w:val="003417F7"/>
    <w:rsid w:val="003525FA"/>
    <w:rsid w:val="00390027"/>
    <w:rsid w:val="003968B9"/>
    <w:rsid w:val="003E742E"/>
    <w:rsid w:val="004347C4"/>
    <w:rsid w:val="004A613A"/>
    <w:rsid w:val="00502760"/>
    <w:rsid w:val="00541768"/>
    <w:rsid w:val="005417F6"/>
    <w:rsid w:val="005E117D"/>
    <w:rsid w:val="005E4E1E"/>
    <w:rsid w:val="00611D9B"/>
    <w:rsid w:val="006350A1"/>
    <w:rsid w:val="00697198"/>
    <w:rsid w:val="006B4F86"/>
    <w:rsid w:val="006C1D33"/>
    <w:rsid w:val="006D3592"/>
    <w:rsid w:val="00767D7F"/>
    <w:rsid w:val="007703A0"/>
    <w:rsid w:val="00781CE3"/>
    <w:rsid w:val="007A2DFF"/>
    <w:rsid w:val="007B372F"/>
    <w:rsid w:val="00831FED"/>
    <w:rsid w:val="00846FB5"/>
    <w:rsid w:val="00865239"/>
    <w:rsid w:val="008F5494"/>
    <w:rsid w:val="009110AA"/>
    <w:rsid w:val="009F3F74"/>
    <w:rsid w:val="009F7614"/>
    <w:rsid w:val="00A2654F"/>
    <w:rsid w:val="00A43F3E"/>
    <w:rsid w:val="00A77210"/>
    <w:rsid w:val="00A82089"/>
    <w:rsid w:val="00A94DBA"/>
    <w:rsid w:val="00AC6A6B"/>
    <w:rsid w:val="00AE51A0"/>
    <w:rsid w:val="00B14E8F"/>
    <w:rsid w:val="00B62AE1"/>
    <w:rsid w:val="00B84DF7"/>
    <w:rsid w:val="00B911FE"/>
    <w:rsid w:val="00BA065D"/>
    <w:rsid w:val="00BD3D33"/>
    <w:rsid w:val="00C4631C"/>
    <w:rsid w:val="00CA36AF"/>
    <w:rsid w:val="00D27961"/>
    <w:rsid w:val="00D45686"/>
    <w:rsid w:val="00D46230"/>
    <w:rsid w:val="00D62BD5"/>
    <w:rsid w:val="00D8503D"/>
    <w:rsid w:val="00DA124E"/>
    <w:rsid w:val="00DD7C23"/>
    <w:rsid w:val="00DE3DFA"/>
    <w:rsid w:val="00DF32B2"/>
    <w:rsid w:val="00DF456D"/>
    <w:rsid w:val="00E10529"/>
    <w:rsid w:val="00E27017"/>
    <w:rsid w:val="00E61B2E"/>
    <w:rsid w:val="00E70B6C"/>
    <w:rsid w:val="00E87249"/>
    <w:rsid w:val="00EB59E9"/>
    <w:rsid w:val="00EC23BD"/>
    <w:rsid w:val="00F33254"/>
    <w:rsid w:val="00F53936"/>
    <w:rsid w:val="00F734DA"/>
    <w:rsid w:val="00F81720"/>
    <w:rsid w:val="00FA20F3"/>
    <w:rsid w:val="00FC52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E76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5CEC342184BE3B5DB2B873C5F7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E51A5-30B0-46D2-B3C0-E8DDBA565962}"/>
      </w:docPartPr>
      <w:docPartBody>
        <w:p w:rsidR="00DE5692" w:rsidRDefault="00026862" w:rsidP="00026862">
          <w:pPr>
            <w:pStyle w:val="AE25CEC342184BE3B5DB2B873C5F7453"/>
          </w:pPr>
          <w:r>
            <w:t>Qty</w:t>
          </w:r>
        </w:p>
      </w:docPartBody>
    </w:docPart>
    <w:docPart>
      <w:docPartPr>
        <w:name w:val="5D28BA491C3644BEB777CA0B563AC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7B7D-340A-4382-A554-07355665F362}"/>
      </w:docPartPr>
      <w:docPartBody>
        <w:p w:rsidR="00DE5692" w:rsidRDefault="00026862" w:rsidP="00026862">
          <w:pPr>
            <w:pStyle w:val="5D28BA491C3644BEB777CA0B563AC8FE"/>
          </w:pPr>
          <w:r>
            <w:t>Description</w:t>
          </w:r>
        </w:p>
      </w:docPartBody>
    </w:docPart>
    <w:docPart>
      <w:docPartPr>
        <w:name w:val="FFAC24D992BD48669838B949FC41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E18B-0470-4126-9BFF-85E9C58E0E33}"/>
      </w:docPartPr>
      <w:docPartBody>
        <w:p w:rsidR="00DE5692" w:rsidRDefault="00026862" w:rsidP="00026862">
          <w:pPr>
            <w:pStyle w:val="FFAC24D992BD48669838B949FC412FC3"/>
          </w:pPr>
          <w:r>
            <w:t>Unit Price</w:t>
          </w:r>
        </w:p>
      </w:docPartBody>
    </w:docPart>
    <w:docPart>
      <w:docPartPr>
        <w:name w:val="6C183DC719AE4FD8AC15904C57F9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0163-26B6-46D3-B774-374B71FB0E65}"/>
      </w:docPartPr>
      <w:docPartBody>
        <w:p w:rsidR="00DE5692" w:rsidRDefault="00026862" w:rsidP="00026862">
          <w:pPr>
            <w:pStyle w:val="6C183DC719AE4FD8AC15904C57F95FE9"/>
          </w:pPr>
          <w:r>
            <w:t>Subtotal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6862"/>
    <w:rsid w:val="001545C9"/>
    <w:rsid w:val="004424FF"/>
    <w:rsid w:val="00576530"/>
    <w:rsid w:val="00632ECC"/>
    <w:rsid w:val="007762C2"/>
    <w:rsid w:val="007931FB"/>
    <w:rsid w:val="007E652B"/>
    <w:rsid w:val="0087499A"/>
    <w:rsid w:val="00985273"/>
    <w:rsid w:val="009948C6"/>
    <w:rsid w:val="00D669C1"/>
    <w:rsid w:val="00D72213"/>
    <w:rsid w:val="00D94F0E"/>
    <w:rsid w:val="00DE5692"/>
    <w:rsid w:val="00DF6E79"/>
    <w:rsid w:val="00E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5CEC342184BE3B5DB2B873C5F7453">
    <w:name w:val="AE25CEC342184BE3B5DB2B873C5F7453"/>
    <w:rsid w:val="00026862"/>
    <w:rPr>
      <w:kern w:val="2"/>
      <w:lang w:val="en-IN" w:eastAsia="en-IN"/>
      <w14:ligatures w14:val="standardContextual"/>
    </w:rPr>
  </w:style>
  <w:style w:type="paragraph" w:customStyle="1" w:styleId="5D28BA491C3644BEB777CA0B563AC8FE">
    <w:name w:val="5D28BA491C3644BEB777CA0B563AC8FE"/>
    <w:rsid w:val="00026862"/>
    <w:rPr>
      <w:kern w:val="2"/>
      <w:lang w:val="en-IN" w:eastAsia="en-IN"/>
      <w14:ligatures w14:val="standardContextual"/>
    </w:rPr>
  </w:style>
  <w:style w:type="paragraph" w:customStyle="1" w:styleId="FFAC24D992BD48669838B949FC412FC3">
    <w:name w:val="FFAC24D992BD48669838B949FC412FC3"/>
    <w:rsid w:val="00026862"/>
    <w:rPr>
      <w:kern w:val="2"/>
      <w:lang w:val="en-IN" w:eastAsia="en-IN"/>
      <w14:ligatures w14:val="standardContextual"/>
    </w:rPr>
  </w:style>
  <w:style w:type="paragraph" w:customStyle="1" w:styleId="6C183DC719AE4FD8AC15904C57F95FE9">
    <w:name w:val="6C183DC719AE4FD8AC15904C57F95FE9"/>
    <w:rsid w:val="00026862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Aparajeya</dc:creator>
  <cp:keywords/>
  <cp:lastModifiedBy>Akash Aparajeya</cp:lastModifiedBy>
  <cp:revision>24</cp:revision>
  <dcterms:created xsi:type="dcterms:W3CDTF">2022-10-08T09:21:00Z</dcterms:created>
  <dcterms:modified xsi:type="dcterms:W3CDTF">2024-04-24T20:43:00Z</dcterms:modified>
  <cp:category/>
  <cp:version/>
</cp:coreProperties>
</file>